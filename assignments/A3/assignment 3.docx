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36ADE24D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 </w:t>
      </w:r>
      <w:r w:rsidR="002F6DCE">
        <w:rPr>
          <w:color w:val="auto"/>
          <w:sz w:val="36"/>
          <w:szCs w:val="36"/>
        </w:rPr>
        <w:t>3</w:t>
      </w:r>
      <w:r w:rsidR="003840A8">
        <w:rPr>
          <w:color w:val="auto"/>
          <w:sz w:val="36"/>
          <w:szCs w:val="36"/>
        </w:rPr>
        <w:t xml:space="preserve">: </w:t>
      </w:r>
      <w:r w:rsidR="002F6DCE">
        <w:rPr>
          <w:color w:val="auto"/>
          <w:sz w:val="36"/>
          <w:szCs w:val="36"/>
        </w:rPr>
        <w:t>Objects</w:t>
      </w:r>
    </w:p>
    <w:p w14:paraId="01FB7541" w14:textId="77777777" w:rsidR="000A33B0" w:rsidRDefault="000A33B0">
      <w:pPr>
        <w:pStyle w:val="Heading1"/>
      </w:pPr>
    </w:p>
    <w:p w14:paraId="63611FC9" w14:textId="77777777" w:rsidR="00D74561" w:rsidRDefault="00D74561" w:rsidP="00D74561">
      <w:pPr>
        <w:pStyle w:val="Heading2"/>
      </w:pPr>
      <w:r>
        <w:t>Due Date</w:t>
      </w:r>
    </w:p>
    <w:p w14:paraId="16C0B1B4" w14:textId="3C2D11C9" w:rsidR="00D74561" w:rsidRDefault="00B1434E" w:rsidP="00D74561">
      <w:r>
        <w:t>Mar 2</w:t>
      </w:r>
      <w:r w:rsidR="00695E2E">
        <w:t xml:space="preserve"> at</w:t>
      </w:r>
      <w:r w:rsidR="00C63DF5">
        <w:t xml:space="preserve"> </w:t>
      </w:r>
      <w:r w:rsidR="00495093">
        <w:t>9pm</w:t>
      </w:r>
      <w:r w:rsidR="00D74561">
        <w:t xml:space="preserve"> EST</w:t>
      </w: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710A172C" w14:textId="6BC0DB1F" w:rsidR="008E13D2" w:rsidRDefault="00B1434E" w:rsidP="00D74561">
      <w:r>
        <w:t xml:space="preserve">The following two </w:t>
      </w:r>
      <w:r w:rsidR="00212F80">
        <w:t xml:space="preserve">tasks will </w:t>
      </w:r>
      <w:r w:rsidR="008E13D2">
        <w:t>help practice with objects and arrays.</w:t>
      </w:r>
    </w:p>
    <w:p w14:paraId="32A4461F" w14:textId="395676EB" w:rsidR="008E13D2" w:rsidRPr="007B3274" w:rsidRDefault="008E13D2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 1:</w:t>
      </w:r>
    </w:p>
    <w:p w14:paraId="054D325F" w14:textId="77777777" w:rsidR="00674411" w:rsidRDefault="008E13D2" w:rsidP="00674411">
      <w:r>
        <w:t>You are creating a simple order system for Joe’s Hotdgs.  Joe</w:t>
      </w:r>
      <w:r w:rsidR="0054037B">
        <w:t>’</w:t>
      </w:r>
      <w:r>
        <w:t>s has only 4 items</w:t>
      </w:r>
      <w:r w:rsidR="0054037B">
        <w:t xml:space="preserve">:  hotdogs, fries, soda and sauerkraut.  The cost of the items is </w:t>
      </w:r>
      <w:r w:rsidR="005B1A88">
        <w:t>$4, $3.50, $1.50, $1 respectively.  You</w:t>
      </w:r>
      <w:r w:rsidR="00CE22D9">
        <w:t xml:space="preserve"> need to do the following:</w:t>
      </w:r>
    </w:p>
    <w:p w14:paraId="00AD4C54" w14:textId="45B67FAF" w:rsidR="008E13D2" w:rsidRDefault="00813976" w:rsidP="00674411">
      <w:pPr>
        <w:pStyle w:val="ListParagraph"/>
        <w:numPr>
          <w:ilvl w:val="0"/>
          <w:numId w:val="31"/>
        </w:numPr>
      </w:pPr>
      <w:r>
        <w:t>Present the order choices to the user</w:t>
      </w:r>
    </w:p>
    <w:p w14:paraId="169A02AB" w14:textId="7D8B58B8" w:rsidR="00813976" w:rsidRDefault="00813976" w:rsidP="00674411">
      <w:pPr>
        <w:pStyle w:val="ListParagraph"/>
        <w:numPr>
          <w:ilvl w:val="0"/>
          <w:numId w:val="31"/>
        </w:numPr>
      </w:pPr>
      <w:r>
        <w:t xml:space="preserve">Get the order quantities </w:t>
      </w:r>
      <w:r w:rsidR="00B45E73">
        <w:t xml:space="preserve">desired </w:t>
      </w:r>
      <w:r>
        <w:t>for each item</w:t>
      </w:r>
      <w:r w:rsidR="00B45E73">
        <w:t xml:space="preserve"> </w:t>
      </w:r>
    </w:p>
    <w:p w14:paraId="0804E0AC" w14:textId="72F35671" w:rsidR="009F4E33" w:rsidRDefault="00674411" w:rsidP="00674411">
      <w:pPr>
        <w:pStyle w:val="ListParagraph"/>
        <w:numPr>
          <w:ilvl w:val="0"/>
          <w:numId w:val="31"/>
        </w:numPr>
      </w:pPr>
      <w:r>
        <w:t>Calculate the order total</w:t>
      </w:r>
    </w:p>
    <w:p w14:paraId="76A11815" w14:textId="5859F00F" w:rsidR="00674411" w:rsidRDefault="00674411" w:rsidP="00674411">
      <w:pPr>
        <w:pStyle w:val="ListParagraph"/>
        <w:numPr>
          <w:ilvl w:val="0"/>
          <w:numId w:val="31"/>
        </w:numPr>
      </w:pPr>
      <w:r>
        <w:t>Display the order plus the total</w:t>
      </w:r>
    </w:p>
    <w:p w14:paraId="1B28011F" w14:textId="53ACB768" w:rsidR="00674411" w:rsidRDefault="00894B13" w:rsidP="00674411">
      <w:r>
        <w:t>The order system needs to be implemented 4 ways:</w:t>
      </w:r>
    </w:p>
    <w:p w14:paraId="6D86D1F7" w14:textId="503A6E04" w:rsidR="00894B13" w:rsidRDefault="00894B13" w:rsidP="00894B13">
      <w:pPr>
        <w:pStyle w:val="ListParagraph"/>
        <w:numPr>
          <w:ilvl w:val="0"/>
          <w:numId w:val="32"/>
        </w:numPr>
      </w:pPr>
      <w:r>
        <w:t>Using an associative array of items and prices</w:t>
      </w:r>
    </w:p>
    <w:p w14:paraId="24760DA4" w14:textId="6F27784C" w:rsidR="00894B13" w:rsidRDefault="00FC4D77" w:rsidP="00894B13">
      <w:pPr>
        <w:pStyle w:val="ListParagraph"/>
        <w:numPr>
          <w:ilvl w:val="0"/>
          <w:numId w:val="32"/>
        </w:numPr>
      </w:pPr>
      <w:r>
        <w:t>Using a simple object format ( i.e. { })</w:t>
      </w:r>
    </w:p>
    <w:p w14:paraId="03354D8D" w14:textId="6A860474" w:rsidR="00FC4D77" w:rsidRDefault="00FC4D77" w:rsidP="00894B13">
      <w:pPr>
        <w:pStyle w:val="ListParagraph"/>
        <w:numPr>
          <w:ilvl w:val="0"/>
          <w:numId w:val="32"/>
        </w:numPr>
      </w:pPr>
      <w:r>
        <w:t xml:space="preserve">Using a function object </w:t>
      </w:r>
    </w:p>
    <w:p w14:paraId="05673BF8" w14:textId="37CF2F03" w:rsidR="00FC4D77" w:rsidRDefault="00FC4D77" w:rsidP="00894B13">
      <w:pPr>
        <w:pStyle w:val="ListParagraph"/>
        <w:numPr>
          <w:ilvl w:val="0"/>
          <w:numId w:val="32"/>
        </w:numPr>
      </w:pPr>
      <w:r>
        <w:t>Using a class</w:t>
      </w:r>
    </w:p>
    <w:p w14:paraId="2B5A391A" w14:textId="5E82023E" w:rsidR="007B3274" w:rsidRDefault="007B3274" w:rsidP="007B3274">
      <w:r>
        <w:t>In each case, take full advantage of the specific construct you are using.</w:t>
      </w:r>
    </w:p>
    <w:p w14:paraId="7412C4F0" w14:textId="4AE1C095" w:rsidR="00B45E73" w:rsidRDefault="007B3274" w:rsidP="00D74561">
      <w:r>
        <w:t>Note that each implementation should be in a different html file.</w:t>
      </w:r>
    </w:p>
    <w:p w14:paraId="6D7514A1" w14:textId="710F6145" w:rsidR="007B3274" w:rsidRDefault="007B3274" w:rsidP="00D74561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</w:pPr>
      <w:r w:rsidRPr="007B3274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Task 2:</w:t>
      </w:r>
    </w:p>
    <w:p w14:paraId="50F9ECBA" w14:textId="53125BB8" w:rsidR="007B3274" w:rsidRDefault="007B3274" w:rsidP="00D74561">
      <w:r w:rsidRPr="0061069D">
        <w:t xml:space="preserve">Your second task is to create </w:t>
      </w:r>
      <w:r w:rsidR="00F32594" w:rsidRPr="0061069D">
        <w:t>a page that implements the game of blackjack in which a player plays agai</w:t>
      </w:r>
      <w:r w:rsidR="0061069D" w:rsidRPr="0061069D">
        <w:t>nst a dealer.</w:t>
      </w:r>
      <w:r w:rsidR="0061069D">
        <w:t xml:space="preserve"> It will be your choice how to implement the game given the following requirements:</w:t>
      </w:r>
    </w:p>
    <w:p w14:paraId="26DDDE92" w14:textId="068BDD37" w:rsidR="0061069D" w:rsidRDefault="0061069D" w:rsidP="0061069D">
      <w:pPr>
        <w:pStyle w:val="ListParagraph"/>
        <w:numPr>
          <w:ilvl w:val="0"/>
          <w:numId w:val="33"/>
        </w:numPr>
      </w:pPr>
      <w:r>
        <w:t>You must use objects</w:t>
      </w:r>
    </w:p>
    <w:p w14:paraId="58B8524F" w14:textId="4463D7E3" w:rsidR="0061069D" w:rsidRDefault="0061069D" w:rsidP="0061069D">
      <w:pPr>
        <w:pStyle w:val="ListParagraph"/>
        <w:numPr>
          <w:ilvl w:val="0"/>
          <w:numId w:val="33"/>
        </w:numPr>
      </w:pPr>
      <w:r>
        <w:t>You must use arrays</w:t>
      </w:r>
    </w:p>
    <w:p w14:paraId="43513E91" w14:textId="144B4F33" w:rsidR="0061069D" w:rsidRDefault="00A733F1" w:rsidP="0061069D">
      <w:pPr>
        <w:pStyle w:val="ListParagraph"/>
        <w:numPr>
          <w:ilvl w:val="0"/>
          <w:numId w:val="33"/>
        </w:numPr>
      </w:pPr>
      <w:r>
        <w:t>The card suit (diamond, heart, spade, club) must be displayed as an icon or image.</w:t>
      </w:r>
    </w:p>
    <w:p w14:paraId="6FF4F708" w14:textId="072FB788" w:rsidR="00A733F1" w:rsidRDefault="00A733F1" w:rsidP="0061069D">
      <w:pPr>
        <w:pStyle w:val="ListParagraph"/>
        <w:numPr>
          <w:ilvl w:val="0"/>
          <w:numId w:val="33"/>
        </w:numPr>
      </w:pPr>
      <w:r>
        <w:t>The player has the</w:t>
      </w:r>
      <w:r w:rsidR="002F3FA2">
        <w:t>ir hand of cards plus a “wallet” of money they can use to bet</w:t>
      </w:r>
    </w:p>
    <w:p w14:paraId="32C34639" w14:textId="7CB7DF86" w:rsidR="00825733" w:rsidRDefault="00825733" w:rsidP="0061069D">
      <w:pPr>
        <w:pStyle w:val="ListParagraph"/>
        <w:numPr>
          <w:ilvl w:val="0"/>
          <w:numId w:val="33"/>
        </w:numPr>
      </w:pPr>
      <w:r>
        <w:t xml:space="preserve">You may use events </w:t>
      </w:r>
      <w:r w:rsidR="007C12BC">
        <w:t>and any other means of input</w:t>
      </w:r>
    </w:p>
    <w:p w14:paraId="199ECCDF" w14:textId="77777777" w:rsidR="00086644" w:rsidRDefault="00D74561" w:rsidP="007A34E9">
      <w:pPr>
        <w:pStyle w:val="Heading2"/>
      </w:pPr>
      <w:r>
        <w:t>Deliverables</w:t>
      </w:r>
      <w:r w:rsidR="007A34E9">
        <w:t xml:space="preserve">: </w:t>
      </w:r>
    </w:p>
    <w:p w14:paraId="69102DFC" w14:textId="15C14E71" w:rsidR="00B403D1" w:rsidRDefault="00D4291D" w:rsidP="00B403D1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PDF with:</w:t>
      </w:r>
      <w:r w:rsidR="00A50C8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br/>
      </w:r>
      <w:r w:rsidR="00D74561" w:rsidRPr="007A34E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URL of </w:t>
      </w:r>
      <w:r w:rsidR="00B403D1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the 5 html files</w:t>
      </w:r>
    </w:p>
    <w:p w14:paraId="18B7ED43" w14:textId="3554852C" w:rsidR="008C64AE" w:rsidRDefault="001140C2" w:rsidP="004E2EE8">
      <w:r>
        <w:t xml:space="preserve">Answer to the question:  </w:t>
      </w:r>
      <w:r w:rsidR="00A50C86">
        <w:br/>
      </w:r>
      <w:r w:rsidR="00B403D1">
        <w:t>Wh</w:t>
      </w:r>
      <w:r w:rsidR="00667FEC">
        <w:t xml:space="preserve">at </w:t>
      </w:r>
      <w:r w:rsidR="00B3624C">
        <w:t>are</w:t>
      </w:r>
      <w:r w:rsidR="00667FEC">
        <w:t xml:space="preserve"> </w:t>
      </w:r>
      <w:r w:rsidR="00B3624C">
        <w:t xml:space="preserve">a) </w:t>
      </w:r>
      <w:r w:rsidR="00667FEC">
        <w:t xml:space="preserve">the most interesting </w:t>
      </w:r>
      <w:r w:rsidR="00B3624C">
        <w:t xml:space="preserve">and b) the most surprising </w:t>
      </w:r>
      <w:r w:rsidR="00667FEC">
        <w:t>Javascript construct</w:t>
      </w:r>
      <w:r w:rsidR="00B3624C">
        <w:t>s</w:t>
      </w:r>
      <w:r w:rsidR="00667FEC">
        <w:t xml:space="preserve"> we have learned in the past few weeks.</w:t>
      </w:r>
    </w:p>
    <w:p w14:paraId="7614B62F" w14:textId="77777777" w:rsidR="00667FEC" w:rsidRDefault="00667FEC" w:rsidP="004E2EE8"/>
    <w:p w14:paraId="20B6C608" w14:textId="5FBA8287" w:rsidR="00D74561" w:rsidRDefault="00D74561" w:rsidP="00D74561">
      <w:pPr>
        <w:pStyle w:val="Heading2"/>
      </w:pPr>
      <w:r>
        <w:lastRenderedPageBreak/>
        <w:t>Rubric</w:t>
      </w:r>
    </w:p>
    <w:p w14:paraId="03C40183" w14:textId="77777777" w:rsidR="00667FEC" w:rsidRDefault="00667FEC" w:rsidP="00D74561">
      <w:r>
        <w:t>Task 1:  40 points</w:t>
      </w:r>
    </w:p>
    <w:p w14:paraId="35BD36A0" w14:textId="77777777" w:rsidR="0012342E" w:rsidRDefault="00667FEC" w:rsidP="00D74561">
      <w:r>
        <w:t xml:space="preserve">Task 2:  </w:t>
      </w:r>
      <w:r w:rsidR="0012342E">
        <w:t>60 points</w:t>
      </w:r>
    </w:p>
    <w:p w14:paraId="14A97B9F" w14:textId="41E30760" w:rsidR="00D74561" w:rsidRDefault="0012342E" w:rsidP="00D74561">
      <w:r>
        <w:t>20% effort</w:t>
      </w:r>
    </w:p>
    <w:p w14:paraId="0D470157" w14:textId="410AE4D5" w:rsidR="0012342E" w:rsidRDefault="0012342E" w:rsidP="00D74561">
      <w:r>
        <w:t>40% runs to spec</w:t>
      </w:r>
    </w:p>
    <w:p w14:paraId="580D444A" w14:textId="2C2FFF50" w:rsidR="0012342E" w:rsidRPr="00D74561" w:rsidRDefault="0012342E" w:rsidP="00D74561">
      <w:r>
        <w:t xml:space="preserve">40% technical </w:t>
      </w:r>
      <w:r w:rsidR="00B3624C">
        <w:t>proficiency</w:t>
      </w:r>
    </w:p>
    <w:sectPr w:rsidR="0012342E" w:rsidRPr="00D74561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B2A6" w14:textId="77777777" w:rsidR="000D1CDA" w:rsidRDefault="000D1CDA">
      <w:pPr>
        <w:spacing w:after="0"/>
      </w:pPr>
      <w:r>
        <w:separator/>
      </w:r>
    </w:p>
  </w:endnote>
  <w:endnote w:type="continuationSeparator" w:id="0">
    <w:p w14:paraId="2EC6DCBD" w14:textId="77777777" w:rsidR="000D1CDA" w:rsidRDefault="000D1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D711" w14:textId="77777777" w:rsidR="000D1CDA" w:rsidRDefault="000D1CDA">
      <w:pPr>
        <w:spacing w:after="0"/>
      </w:pPr>
      <w:r>
        <w:separator/>
      </w:r>
    </w:p>
  </w:footnote>
  <w:footnote w:type="continuationSeparator" w:id="0">
    <w:p w14:paraId="4ED3D53A" w14:textId="77777777" w:rsidR="000D1CDA" w:rsidRDefault="000D1C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B01D2"/>
    <w:multiLevelType w:val="hybridMultilevel"/>
    <w:tmpl w:val="FB22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A4C08"/>
    <w:multiLevelType w:val="hybridMultilevel"/>
    <w:tmpl w:val="F63C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17C9A"/>
    <w:multiLevelType w:val="hybridMultilevel"/>
    <w:tmpl w:val="8F74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9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30"/>
  </w:num>
  <w:num w:numId="19">
    <w:abstractNumId w:val="21"/>
  </w:num>
  <w:num w:numId="20">
    <w:abstractNumId w:val="20"/>
  </w:num>
  <w:num w:numId="21">
    <w:abstractNumId w:val="23"/>
  </w:num>
  <w:num w:numId="22">
    <w:abstractNumId w:val="11"/>
  </w:num>
  <w:num w:numId="23">
    <w:abstractNumId w:val="22"/>
  </w:num>
  <w:num w:numId="24">
    <w:abstractNumId w:val="28"/>
  </w:num>
  <w:num w:numId="25">
    <w:abstractNumId w:val="19"/>
  </w:num>
  <w:num w:numId="26">
    <w:abstractNumId w:val="12"/>
  </w:num>
  <w:num w:numId="27">
    <w:abstractNumId w:val="24"/>
  </w:num>
  <w:num w:numId="28">
    <w:abstractNumId w:val="31"/>
  </w:num>
  <w:num w:numId="29">
    <w:abstractNumId w:val="15"/>
  </w:num>
  <w:num w:numId="30">
    <w:abstractNumId w:val="25"/>
  </w:num>
  <w:num w:numId="31">
    <w:abstractNumId w:val="10"/>
  </w:num>
  <w:num w:numId="32">
    <w:abstractNumId w:val="1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35142"/>
    <w:rsid w:val="000408A8"/>
    <w:rsid w:val="00051002"/>
    <w:rsid w:val="00052D90"/>
    <w:rsid w:val="00053BC9"/>
    <w:rsid w:val="00086644"/>
    <w:rsid w:val="00091228"/>
    <w:rsid w:val="000A33B0"/>
    <w:rsid w:val="000A5041"/>
    <w:rsid w:val="000B6BF1"/>
    <w:rsid w:val="000D1CDA"/>
    <w:rsid w:val="000D4AC5"/>
    <w:rsid w:val="000E0BE9"/>
    <w:rsid w:val="000E4780"/>
    <w:rsid w:val="000E7097"/>
    <w:rsid w:val="000F7AA4"/>
    <w:rsid w:val="001140C2"/>
    <w:rsid w:val="0012342E"/>
    <w:rsid w:val="00157D6A"/>
    <w:rsid w:val="001619C4"/>
    <w:rsid w:val="00170B8A"/>
    <w:rsid w:val="001A148C"/>
    <w:rsid w:val="001B03DD"/>
    <w:rsid w:val="001B11B7"/>
    <w:rsid w:val="001B3AEF"/>
    <w:rsid w:val="001C1A07"/>
    <w:rsid w:val="001E1E51"/>
    <w:rsid w:val="001E3502"/>
    <w:rsid w:val="001E3AAC"/>
    <w:rsid w:val="00201103"/>
    <w:rsid w:val="00203499"/>
    <w:rsid w:val="00212F80"/>
    <w:rsid w:val="00216B82"/>
    <w:rsid w:val="0022774A"/>
    <w:rsid w:val="002365F2"/>
    <w:rsid w:val="0024197D"/>
    <w:rsid w:val="002465FC"/>
    <w:rsid w:val="0025172B"/>
    <w:rsid w:val="00260F56"/>
    <w:rsid w:val="00271F16"/>
    <w:rsid w:val="002810DD"/>
    <w:rsid w:val="00290CC6"/>
    <w:rsid w:val="002A08D0"/>
    <w:rsid w:val="002A5470"/>
    <w:rsid w:val="002B238F"/>
    <w:rsid w:val="002E2F6C"/>
    <w:rsid w:val="002F09A1"/>
    <w:rsid w:val="002F30E3"/>
    <w:rsid w:val="002F3FA2"/>
    <w:rsid w:val="002F6DCE"/>
    <w:rsid w:val="003236A1"/>
    <w:rsid w:val="00356183"/>
    <w:rsid w:val="00357FE1"/>
    <w:rsid w:val="003661BB"/>
    <w:rsid w:val="003840A8"/>
    <w:rsid w:val="003858A9"/>
    <w:rsid w:val="003B0391"/>
    <w:rsid w:val="003D7FB1"/>
    <w:rsid w:val="003E2D26"/>
    <w:rsid w:val="003E6EAE"/>
    <w:rsid w:val="004131FB"/>
    <w:rsid w:val="00433F82"/>
    <w:rsid w:val="00443081"/>
    <w:rsid w:val="00443486"/>
    <w:rsid w:val="0047050B"/>
    <w:rsid w:val="00473BD4"/>
    <w:rsid w:val="00475E96"/>
    <w:rsid w:val="00476F85"/>
    <w:rsid w:val="00492006"/>
    <w:rsid w:val="00495093"/>
    <w:rsid w:val="004A019C"/>
    <w:rsid w:val="004A4D73"/>
    <w:rsid w:val="004B3A36"/>
    <w:rsid w:val="004E2EE8"/>
    <w:rsid w:val="004F17E7"/>
    <w:rsid w:val="00507161"/>
    <w:rsid w:val="005200C9"/>
    <w:rsid w:val="00532EAE"/>
    <w:rsid w:val="00540212"/>
    <w:rsid w:val="0054037B"/>
    <w:rsid w:val="00544E8A"/>
    <w:rsid w:val="00552A5C"/>
    <w:rsid w:val="00553EE2"/>
    <w:rsid w:val="005702A4"/>
    <w:rsid w:val="005713F5"/>
    <w:rsid w:val="0059569D"/>
    <w:rsid w:val="005B1A88"/>
    <w:rsid w:val="005D00D0"/>
    <w:rsid w:val="005D24DB"/>
    <w:rsid w:val="005D2E34"/>
    <w:rsid w:val="005F15E3"/>
    <w:rsid w:val="0060335E"/>
    <w:rsid w:val="0061069D"/>
    <w:rsid w:val="00626900"/>
    <w:rsid w:val="0063254A"/>
    <w:rsid w:val="00635885"/>
    <w:rsid w:val="00644C81"/>
    <w:rsid w:val="00645A75"/>
    <w:rsid w:val="00667FEC"/>
    <w:rsid w:val="00674411"/>
    <w:rsid w:val="00682506"/>
    <w:rsid w:val="00695E2E"/>
    <w:rsid w:val="006A4149"/>
    <w:rsid w:val="006B4695"/>
    <w:rsid w:val="006C0EAF"/>
    <w:rsid w:val="006C3259"/>
    <w:rsid w:val="006D3A66"/>
    <w:rsid w:val="006F3CB5"/>
    <w:rsid w:val="006F7190"/>
    <w:rsid w:val="00715E0C"/>
    <w:rsid w:val="00726005"/>
    <w:rsid w:val="00744AEB"/>
    <w:rsid w:val="00763449"/>
    <w:rsid w:val="0077264C"/>
    <w:rsid w:val="007824E9"/>
    <w:rsid w:val="007930CD"/>
    <w:rsid w:val="007A34E9"/>
    <w:rsid w:val="007B3274"/>
    <w:rsid w:val="007C12BC"/>
    <w:rsid w:val="007C5CF5"/>
    <w:rsid w:val="007C62D8"/>
    <w:rsid w:val="007E0C3F"/>
    <w:rsid w:val="007E4E17"/>
    <w:rsid w:val="00813976"/>
    <w:rsid w:val="00821911"/>
    <w:rsid w:val="0082284B"/>
    <w:rsid w:val="00825733"/>
    <w:rsid w:val="008420D2"/>
    <w:rsid w:val="00855D2E"/>
    <w:rsid w:val="00855DE9"/>
    <w:rsid w:val="00865AAC"/>
    <w:rsid w:val="00882E75"/>
    <w:rsid w:val="00883B4C"/>
    <w:rsid w:val="00894B13"/>
    <w:rsid w:val="00897784"/>
    <w:rsid w:val="008C2D4E"/>
    <w:rsid w:val="008C3F6F"/>
    <w:rsid w:val="008C64AE"/>
    <w:rsid w:val="008C72C4"/>
    <w:rsid w:val="008D416A"/>
    <w:rsid w:val="008E13D2"/>
    <w:rsid w:val="008E3D0A"/>
    <w:rsid w:val="00902401"/>
    <w:rsid w:val="00930B78"/>
    <w:rsid w:val="00933453"/>
    <w:rsid w:val="009402D6"/>
    <w:rsid w:val="00943342"/>
    <w:rsid w:val="00945E24"/>
    <w:rsid w:val="00946D05"/>
    <w:rsid w:val="009550F6"/>
    <w:rsid w:val="009620E8"/>
    <w:rsid w:val="00972AE7"/>
    <w:rsid w:val="00984E83"/>
    <w:rsid w:val="00986D1B"/>
    <w:rsid w:val="009A31FB"/>
    <w:rsid w:val="009B119F"/>
    <w:rsid w:val="009B2F5C"/>
    <w:rsid w:val="009D1E5C"/>
    <w:rsid w:val="009D3D78"/>
    <w:rsid w:val="009E0502"/>
    <w:rsid w:val="009E2CFD"/>
    <w:rsid w:val="009E337C"/>
    <w:rsid w:val="009E5D25"/>
    <w:rsid w:val="009F4E33"/>
    <w:rsid w:val="00A16A0F"/>
    <w:rsid w:val="00A17284"/>
    <w:rsid w:val="00A269D2"/>
    <w:rsid w:val="00A4484A"/>
    <w:rsid w:val="00A477FA"/>
    <w:rsid w:val="00A50242"/>
    <w:rsid w:val="00A50C86"/>
    <w:rsid w:val="00A665E2"/>
    <w:rsid w:val="00A66C39"/>
    <w:rsid w:val="00A67D06"/>
    <w:rsid w:val="00A733F1"/>
    <w:rsid w:val="00A73F87"/>
    <w:rsid w:val="00A7421E"/>
    <w:rsid w:val="00A83F1D"/>
    <w:rsid w:val="00A8484A"/>
    <w:rsid w:val="00A8644E"/>
    <w:rsid w:val="00AC5DDE"/>
    <w:rsid w:val="00AE54F8"/>
    <w:rsid w:val="00AE5FA3"/>
    <w:rsid w:val="00B068D7"/>
    <w:rsid w:val="00B1434E"/>
    <w:rsid w:val="00B15429"/>
    <w:rsid w:val="00B24390"/>
    <w:rsid w:val="00B33B7E"/>
    <w:rsid w:val="00B3624C"/>
    <w:rsid w:val="00B403D1"/>
    <w:rsid w:val="00B45E73"/>
    <w:rsid w:val="00B4621A"/>
    <w:rsid w:val="00B533F2"/>
    <w:rsid w:val="00B53D1F"/>
    <w:rsid w:val="00B55513"/>
    <w:rsid w:val="00B57049"/>
    <w:rsid w:val="00B63B3D"/>
    <w:rsid w:val="00B766DC"/>
    <w:rsid w:val="00B84BF3"/>
    <w:rsid w:val="00B85349"/>
    <w:rsid w:val="00B96BA5"/>
    <w:rsid w:val="00BA5A96"/>
    <w:rsid w:val="00BB47C8"/>
    <w:rsid w:val="00BC62B0"/>
    <w:rsid w:val="00BD26D2"/>
    <w:rsid w:val="00BE75F9"/>
    <w:rsid w:val="00C328E2"/>
    <w:rsid w:val="00C63DF5"/>
    <w:rsid w:val="00C67EFD"/>
    <w:rsid w:val="00C70C09"/>
    <w:rsid w:val="00C86F7C"/>
    <w:rsid w:val="00C95932"/>
    <w:rsid w:val="00CA7742"/>
    <w:rsid w:val="00CC0C25"/>
    <w:rsid w:val="00CC4F6A"/>
    <w:rsid w:val="00CD0A61"/>
    <w:rsid w:val="00CE22D9"/>
    <w:rsid w:val="00CF190A"/>
    <w:rsid w:val="00D12B12"/>
    <w:rsid w:val="00D37A7E"/>
    <w:rsid w:val="00D4291D"/>
    <w:rsid w:val="00D74561"/>
    <w:rsid w:val="00DA7D2B"/>
    <w:rsid w:val="00DC3CDF"/>
    <w:rsid w:val="00DE035F"/>
    <w:rsid w:val="00DF3E8C"/>
    <w:rsid w:val="00E106DE"/>
    <w:rsid w:val="00E20D0C"/>
    <w:rsid w:val="00E72407"/>
    <w:rsid w:val="00E83FD9"/>
    <w:rsid w:val="00ED79DD"/>
    <w:rsid w:val="00EE25E4"/>
    <w:rsid w:val="00EE2D87"/>
    <w:rsid w:val="00EE6199"/>
    <w:rsid w:val="00EF4725"/>
    <w:rsid w:val="00EF52E9"/>
    <w:rsid w:val="00F0264E"/>
    <w:rsid w:val="00F32594"/>
    <w:rsid w:val="00F47CEF"/>
    <w:rsid w:val="00F649AF"/>
    <w:rsid w:val="00F75F60"/>
    <w:rsid w:val="00F7755C"/>
    <w:rsid w:val="00F90E06"/>
    <w:rsid w:val="00FA0242"/>
    <w:rsid w:val="00FA62CF"/>
    <w:rsid w:val="00FB092A"/>
    <w:rsid w:val="00FC2571"/>
    <w:rsid w:val="00FC4D77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26</cp:revision>
  <cp:lastPrinted>2022-02-03T22:12:00Z</cp:lastPrinted>
  <dcterms:created xsi:type="dcterms:W3CDTF">2022-02-17T22:17:00Z</dcterms:created>
  <dcterms:modified xsi:type="dcterms:W3CDTF">2022-02-17T22:39:00Z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